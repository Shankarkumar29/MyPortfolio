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6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248A4" w14:paraId="38EBCC5F" w14:textId="77777777" w:rsidTr="00D248A4">
        <w:trPr>
          <w:trHeight w:val="4410"/>
        </w:trPr>
        <w:tc>
          <w:tcPr>
            <w:tcW w:w="3600" w:type="dxa"/>
            <w:vAlign w:val="bottom"/>
          </w:tcPr>
          <w:p w14:paraId="3BD08F63" w14:textId="77777777" w:rsidR="00D248A4" w:rsidRDefault="00D248A4" w:rsidP="00D248A4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</w:p>
          <w:p w14:paraId="4B1989ED" w14:textId="06650870" w:rsidR="00D248A4" w:rsidRDefault="00D248A4" w:rsidP="00D248A4">
            <w:pPr>
              <w:tabs>
                <w:tab w:val="left" w:pos="990"/>
              </w:tabs>
              <w:jc w:val="center"/>
            </w:pPr>
            <w:r>
              <w:t>+</w:t>
            </w:r>
          </w:p>
        </w:tc>
        <w:tc>
          <w:tcPr>
            <w:tcW w:w="720" w:type="dxa"/>
          </w:tcPr>
          <w:p w14:paraId="2DCD3572" w14:textId="77777777" w:rsidR="00D248A4" w:rsidRDefault="00D248A4" w:rsidP="00D248A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48822EB" w14:textId="1E59DFB0" w:rsidR="00D248A4" w:rsidRPr="00CD13F6" w:rsidRDefault="00B86C88" w:rsidP="00D248A4">
            <w:pPr>
              <w:pStyle w:val="Title"/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SHANKAR KUMAR</w:t>
            </w:r>
          </w:p>
          <w:p w14:paraId="65B0564E" w14:textId="77777777" w:rsidR="00D248A4" w:rsidRDefault="00D248A4" w:rsidP="00D248A4">
            <w:pPr>
              <w:pStyle w:val="Subtitle"/>
            </w:pPr>
          </w:p>
        </w:tc>
      </w:tr>
      <w:tr w:rsidR="00D248A4" w14:paraId="3973E7AD" w14:textId="77777777" w:rsidTr="00D248A4">
        <w:tc>
          <w:tcPr>
            <w:tcW w:w="3600" w:type="dxa"/>
          </w:tcPr>
          <w:sdt>
            <w:sdtPr>
              <w:id w:val="-1711873194"/>
              <w:placeholder>
                <w:docPart w:val="5D643BD08146470E9BB0D4FEE1D99F2D"/>
              </w:placeholder>
              <w:temporary/>
              <w:showingPlcHdr/>
            </w:sdtPr>
            <w:sdtEndPr/>
            <w:sdtContent>
              <w:p w14:paraId="490C30C7" w14:textId="77777777" w:rsidR="00D248A4" w:rsidRDefault="00D248A4" w:rsidP="00D248A4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DABF31A" w14:textId="001BE358" w:rsidR="00D248A4" w:rsidRDefault="00D248A4" w:rsidP="00D248A4">
            <w:r w:rsidRPr="00D248A4">
              <w:t xml:space="preserve">I am a highly motivated Computer Science Engineering student with a passion for problem-solving and a strong foundation in programming languages like </w:t>
            </w:r>
            <w:r>
              <w:t>C++</w:t>
            </w:r>
            <w:r w:rsidRPr="00D248A4">
              <w:t xml:space="preserve"> and Java. Equipped with theoretical knowledge and practical experience in software development, I am eager to contribute my skills and learn from experienced professionals in a dynamic work environment. I possess excellent communication skills and thrive in collaborative settings.</w:t>
            </w:r>
          </w:p>
          <w:p w14:paraId="0899F581" w14:textId="77777777" w:rsidR="00D248A4" w:rsidRDefault="00D248A4" w:rsidP="00D248A4"/>
          <w:sdt>
            <w:sdtPr>
              <w:id w:val="-1954003311"/>
              <w:placeholder>
                <w:docPart w:val="70BFF3E4A4114252B294B50E804B64D7"/>
              </w:placeholder>
              <w:temporary/>
              <w:showingPlcHdr/>
            </w:sdtPr>
            <w:sdtEndPr/>
            <w:sdtContent>
              <w:p w14:paraId="156C0D2A" w14:textId="77777777" w:rsidR="00D248A4" w:rsidRPr="00CB0055" w:rsidRDefault="00D248A4" w:rsidP="00D248A4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7D4A8C6646340EBA78CE8D2E058D4D4"/>
              </w:placeholder>
              <w:temporary/>
              <w:showingPlcHdr/>
            </w:sdtPr>
            <w:sdtEndPr/>
            <w:sdtContent>
              <w:p w14:paraId="6D41B9AE" w14:textId="77777777" w:rsidR="00D248A4" w:rsidRDefault="00D248A4" w:rsidP="00D248A4">
                <w:r w:rsidRPr="004D3011">
                  <w:t>PHONE:</w:t>
                </w:r>
              </w:p>
            </w:sdtContent>
          </w:sdt>
          <w:p w14:paraId="177E5CA5" w14:textId="551541C1" w:rsidR="00D248A4" w:rsidRDefault="00D248A4" w:rsidP="00D248A4">
            <w:r>
              <w:t xml:space="preserve">+91 </w:t>
            </w:r>
            <w:r w:rsidR="00B86C88">
              <w:t>9915200229</w:t>
            </w:r>
          </w:p>
          <w:sdt>
            <w:sdtPr>
              <w:id w:val="-240260293"/>
              <w:placeholder>
                <w:docPart w:val="A322258ADCF84A1B880635D27E37F24B"/>
              </w:placeholder>
              <w:temporary/>
              <w:showingPlcHdr/>
            </w:sdtPr>
            <w:sdtEndPr/>
            <w:sdtContent>
              <w:p w14:paraId="65B4D78B" w14:textId="77777777" w:rsidR="00D248A4" w:rsidRDefault="00D248A4" w:rsidP="00D248A4">
                <w:r w:rsidRPr="004D3011">
                  <w:t>EMAIL:</w:t>
                </w:r>
              </w:p>
            </w:sdtContent>
          </w:sdt>
          <w:p w14:paraId="3E4BE99F" w14:textId="3CACC648" w:rsidR="00D248A4" w:rsidRDefault="00B86C88" w:rsidP="00D248A4">
            <w:r>
              <w:t>Shankarkumara678@gmail.com</w:t>
            </w:r>
          </w:p>
          <w:p w14:paraId="014E3DA0" w14:textId="4831B93B" w:rsidR="00D248A4" w:rsidRDefault="009A1C08" w:rsidP="00D248A4">
            <w:r>
              <w:t xml:space="preserve">Current </w:t>
            </w:r>
            <w:r w:rsidR="00D248A4">
              <w:t>Location:</w:t>
            </w:r>
          </w:p>
          <w:p w14:paraId="319ED3D4" w14:textId="0AAED083" w:rsidR="00D248A4" w:rsidRDefault="00B86C88" w:rsidP="00D248A4">
            <w:r>
              <w:t>MOHALI , SAS NAGAR</w:t>
            </w:r>
            <w:r w:rsidR="00D248A4">
              <w:t xml:space="preserve"> Punjab</w:t>
            </w:r>
          </w:p>
          <w:p w14:paraId="35314868" w14:textId="77777777" w:rsidR="00D248A4" w:rsidRDefault="00D248A4" w:rsidP="00D248A4"/>
          <w:p w14:paraId="3EB37B56" w14:textId="4270969A" w:rsidR="00D248A4" w:rsidRDefault="00D248A4" w:rsidP="00D248A4">
            <w:r>
              <w:t xml:space="preserve">LinkedIn: </w:t>
            </w:r>
          </w:p>
          <w:p w14:paraId="744E6CD5" w14:textId="3426D3E8" w:rsidR="00B86C88" w:rsidRPr="00EB0EF4" w:rsidRDefault="00B86C88" w:rsidP="00D248A4">
            <w:pPr>
              <w:rPr>
                <w:rStyle w:val="Hyperlink"/>
                <w:color w:val="auto"/>
                <w:u w:val="none"/>
              </w:rPr>
            </w:pPr>
            <w:r w:rsidRPr="00B86C88">
              <w:rPr>
                <w:rStyle w:val="Hyperlink"/>
                <w:color w:val="auto"/>
                <w:u w:val="none"/>
              </w:rPr>
              <w:t>https://www.linkedin.com/in/shankar-kumar-7083b5204</w:t>
            </w:r>
          </w:p>
          <w:sdt>
            <w:sdtPr>
              <w:id w:val="-1444214663"/>
              <w:placeholder>
                <w:docPart w:val="20435A58C56C4A31BEC6B27867149263"/>
              </w:placeholder>
              <w:temporary/>
              <w:showingPlcHdr/>
            </w:sdtPr>
            <w:sdtEndPr/>
            <w:sdtContent>
              <w:p w14:paraId="068F6142" w14:textId="77777777" w:rsidR="00D248A4" w:rsidRPr="00CB0055" w:rsidRDefault="00D248A4" w:rsidP="00D248A4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592D607" w14:textId="443774F9" w:rsidR="00D248A4" w:rsidRDefault="00B86C88" w:rsidP="00D248A4">
            <w:r>
              <w:t>TREKKING</w:t>
            </w:r>
          </w:p>
          <w:p w14:paraId="2D299519" w14:textId="78B7E2A8" w:rsidR="00D248A4" w:rsidRDefault="00B86C88" w:rsidP="00D248A4">
            <w:r>
              <w:t>LEARNING</w:t>
            </w:r>
          </w:p>
          <w:p w14:paraId="2F49AFA8" w14:textId="71C30B7D" w:rsidR="00D248A4" w:rsidRDefault="00D248A4" w:rsidP="00D248A4"/>
          <w:p w14:paraId="38E49620" w14:textId="77777777" w:rsidR="00D248A4" w:rsidRPr="004D3011" w:rsidRDefault="00D248A4" w:rsidP="00D248A4"/>
        </w:tc>
        <w:tc>
          <w:tcPr>
            <w:tcW w:w="720" w:type="dxa"/>
          </w:tcPr>
          <w:p w14:paraId="34601827" w14:textId="77777777" w:rsidR="00D248A4" w:rsidRDefault="00D248A4" w:rsidP="00D248A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60E09BC7E204278B819D84C8409CB9D"/>
              </w:placeholder>
              <w:temporary/>
              <w:showingPlcHdr/>
            </w:sdtPr>
            <w:sdtEndPr/>
            <w:sdtContent>
              <w:p w14:paraId="658B516E" w14:textId="77777777" w:rsidR="00D248A4" w:rsidRDefault="00D248A4" w:rsidP="00D248A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CBFCAD2" w14:textId="77777777" w:rsidR="00D248A4" w:rsidRPr="00036450" w:rsidRDefault="00D248A4" w:rsidP="00D248A4">
            <w:pPr>
              <w:pStyle w:val="Heading4"/>
            </w:pPr>
            <w:r>
              <w:t>RAYAT BAHRA UNIVERSITY</w:t>
            </w:r>
          </w:p>
          <w:p w14:paraId="54D4964E" w14:textId="77777777" w:rsidR="00D248A4" w:rsidRPr="00633326" w:rsidRDefault="00D248A4" w:rsidP="00D248A4">
            <w:r w:rsidRPr="00CD13F6">
              <w:rPr>
                <w:b/>
                <w:bCs/>
              </w:rPr>
              <w:t>B.TECH CSE</w:t>
            </w:r>
            <w:r>
              <w:t xml:space="preserve"> |</w:t>
            </w:r>
            <w:r w:rsidRPr="00CD13F6">
              <w:rPr>
                <w:b/>
                <w:bCs/>
              </w:rPr>
              <w:t>CGPA 7.82</w:t>
            </w:r>
          </w:p>
          <w:p w14:paraId="7A971B21" w14:textId="77777777" w:rsidR="00D248A4" w:rsidRDefault="00D248A4" w:rsidP="00D248A4">
            <w:pPr>
              <w:rPr>
                <w:b/>
                <w:bCs/>
              </w:rPr>
            </w:pPr>
          </w:p>
          <w:p w14:paraId="11F8B74E" w14:textId="3710D312" w:rsidR="00D248A4" w:rsidRDefault="00B86C88" w:rsidP="00D248A4">
            <w:pPr>
              <w:rPr>
                <w:b/>
                <w:bCs/>
              </w:rPr>
            </w:pPr>
            <w:r>
              <w:rPr>
                <w:b/>
                <w:bCs/>
              </w:rPr>
              <w:t>Govt. Model Senior Secondry School</w:t>
            </w:r>
          </w:p>
          <w:p w14:paraId="0D9CD79F" w14:textId="6BA63C00" w:rsidR="00D248A4" w:rsidRDefault="00D248A4" w:rsidP="00D248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12</w:t>
            </w:r>
            <w:r w:rsidRPr="00633326">
              <w:rPr>
                <w:b/>
                <w:bCs/>
                <w:vertAlign w:val="superscript"/>
              </w:rPr>
              <w:t>TH</w:t>
            </w:r>
            <w:r w:rsidR="00B86C88">
              <w:rPr>
                <w:b/>
                <w:bCs/>
              </w:rPr>
              <w:t xml:space="preserve"> |2020|60.0</w:t>
            </w:r>
            <w:r>
              <w:rPr>
                <w:b/>
                <w:bCs/>
              </w:rPr>
              <w:t>%</w:t>
            </w:r>
          </w:p>
          <w:p w14:paraId="5508AFA6" w14:textId="77777777" w:rsidR="00D248A4" w:rsidRDefault="00D248A4" w:rsidP="00D248A4">
            <w:pPr>
              <w:rPr>
                <w:b/>
                <w:bCs/>
              </w:rPr>
            </w:pPr>
          </w:p>
          <w:p w14:paraId="494758AF" w14:textId="1A839CC8" w:rsidR="00D248A4" w:rsidRDefault="00B86C88" w:rsidP="00D248A4">
            <w:pPr>
              <w:rPr>
                <w:b/>
                <w:bCs/>
              </w:rPr>
            </w:pPr>
            <w:r>
              <w:rPr>
                <w:b/>
                <w:bCs/>
              </w:rPr>
              <w:t>Sri Hemkunt Public School</w:t>
            </w:r>
          </w:p>
          <w:p w14:paraId="51220232" w14:textId="04071C74" w:rsidR="00D248A4" w:rsidRPr="00CD13F6" w:rsidRDefault="00D248A4" w:rsidP="00D248A4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633326">
              <w:rPr>
                <w:b/>
                <w:bCs/>
                <w:vertAlign w:val="superscript"/>
              </w:rPr>
              <w:t>TH</w:t>
            </w:r>
            <w:r w:rsidR="00B86C88">
              <w:rPr>
                <w:b/>
                <w:bCs/>
              </w:rPr>
              <w:t xml:space="preserve"> |2017|74.4</w:t>
            </w:r>
          </w:p>
          <w:p w14:paraId="20BB2317" w14:textId="77777777" w:rsidR="00D248A4" w:rsidRDefault="00D248A4" w:rsidP="00D248A4"/>
          <w:p w14:paraId="463DE48C" w14:textId="77777777" w:rsidR="00D248A4" w:rsidRDefault="00D248A4" w:rsidP="00D248A4">
            <w:pPr>
              <w:pStyle w:val="Heading2"/>
            </w:pPr>
            <w:r>
              <w:t xml:space="preserve">TRAINING </w:t>
            </w:r>
          </w:p>
          <w:p w14:paraId="4F75BBBB" w14:textId="77777777" w:rsidR="00D248A4" w:rsidRDefault="00D248A4" w:rsidP="00D248A4">
            <w:pPr>
              <w:pStyle w:val="Heading4"/>
              <w:rPr>
                <w:bCs/>
              </w:rPr>
            </w:pPr>
            <w:r>
              <w:t xml:space="preserve">RAYAT BAHRA CAMPUS |AUG 2022 </w:t>
            </w:r>
            <w:r w:rsidRPr="00036450">
              <w:t xml:space="preserve"> </w:t>
            </w:r>
          </w:p>
          <w:p w14:paraId="72AFCBD9" w14:textId="407D2155" w:rsidR="00D248A4" w:rsidRDefault="00B86C88" w:rsidP="00D248A4">
            <w:r>
              <w:t>INHOUSE TRAINING: Java|My SQL|FULL STACK WEB DEVELOPMENT</w:t>
            </w:r>
          </w:p>
          <w:p w14:paraId="5D2C38A5" w14:textId="7B088D0C" w:rsidR="00D248A4" w:rsidRDefault="00B86C88" w:rsidP="00D248A4">
            <w:r>
              <w:t>ATTENDED INHOUSE TRAININ</w:t>
            </w:r>
            <w:r w:rsidR="00D248A4">
              <w:t>G OF 30 DAYS COVERING FUNDAMENTALS OF C AND C++.</w:t>
            </w:r>
          </w:p>
          <w:p w14:paraId="0485F2AE" w14:textId="77777777" w:rsidR="00D248A4" w:rsidRDefault="00D248A4" w:rsidP="00D248A4"/>
          <w:p w14:paraId="21BB9D6F" w14:textId="7E3D4110" w:rsidR="00D248A4" w:rsidRPr="004D3011" w:rsidRDefault="00D248A4" w:rsidP="00D248A4">
            <w:pPr>
              <w:pStyle w:val="Heading4"/>
              <w:rPr>
                <w:bCs/>
              </w:rPr>
            </w:pPr>
            <w:r>
              <w:t>RAYAT BAHRA CAMPUS</w:t>
            </w:r>
            <w:r w:rsidRPr="004D3011">
              <w:t xml:space="preserve"> </w:t>
            </w:r>
            <w:r>
              <w:t>|JAN 2023</w:t>
            </w:r>
          </w:p>
          <w:p w14:paraId="359362D9" w14:textId="0BD49535" w:rsidR="00D248A4" w:rsidRPr="004D3011" w:rsidRDefault="00D248A4" w:rsidP="00D248A4">
            <w:pPr>
              <w:pStyle w:val="Date"/>
            </w:pPr>
            <w:r>
              <w:t xml:space="preserve">INHOUSE TRAINING: JAVA </w:t>
            </w:r>
          </w:p>
          <w:p w14:paraId="7243E928" w14:textId="77777777" w:rsidR="00D248A4" w:rsidRDefault="00D248A4" w:rsidP="00D248A4">
            <w:r>
              <w:t>ATTENDED INHOUSE TRAINING OF 45 DAYS COVERING FUNDAMENTALS OF JAVA AND DATA STRUCTURE.</w:t>
            </w:r>
          </w:p>
          <w:p w14:paraId="3254AAEE" w14:textId="77777777" w:rsidR="00D248A4" w:rsidRDefault="00D248A4" w:rsidP="00D248A4"/>
          <w:p w14:paraId="752E28A0" w14:textId="77777777" w:rsidR="00D248A4" w:rsidRDefault="00D248A4" w:rsidP="00D248A4">
            <w:pPr>
              <w:pStyle w:val="Heading2"/>
            </w:pPr>
            <w:r>
              <w:t>PROJECTS</w:t>
            </w:r>
          </w:p>
          <w:p w14:paraId="06D97CDD" w14:textId="77777777" w:rsidR="00D248A4" w:rsidRDefault="00D248A4" w:rsidP="00D248A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248A4">
              <w:rPr>
                <w:b/>
                <w:bCs/>
              </w:rPr>
              <w:t xml:space="preserve">ATM USER INTERFACE USING PYTHON </w:t>
            </w:r>
          </w:p>
          <w:p w14:paraId="6097CBC7" w14:textId="77777777" w:rsidR="00D248A4" w:rsidRPr="00D248A4" w:rsidRDefault="00D248A4" w:rsidP="00D248A4">
            <w:pPr>
              <w:pStyle w:val="ListParagraph"/>
              <w:rPr>
                <w:b/>
                <w:bCs/>
              </w:rPr>
            </w:pPr>
          </w:p>
          <w:p w14:paraId="3A71728D" w14:textId="03CD9ABD" w:rsidR="00D248A4" w:rsidRPr="00D248A4" w:rsidRDefault="00D248A4" w:rsidP="00D248A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248A4">
              <w:rPr>
                <w:b/>
                <w:bCs/>
              </w:rPr>
              <w:t>WEB DESIGNING</w:t>
            </w:r>
            <w:r w:rsidR="00A53E50">
              <w:rPr>
                <w:b/>
                <w:bCs/>
              </w:rPr>
              <w:t xml:space="preserve"> </w:t>
            </w:r>
            <w:r w:rsidRPr="00D248A4">
              <w:rPr>
                <w:b/>
                <w:bCs/>
              </w:rPr>
              <w:t xml:space="preserve">:- FITNESS GYM </w:t>
            </w:r>
            <w:r>
              <w:rPr>
                <w:b/>
                <w:bCs/>
              </w:rPr>
              <w:t>W</w:t>
            </w:r>
            <w:r w:rsidR="009A1C08">
              <w:rPr>
                <w:b/>
                <w:bCs/>
              </w:rPr>
              <w:t xml:space="preserve">EBSITE </w:t>
            </w:r>
            <w:r w:rsidRPr="00D248A4">
              <w:rPr>
                <w:b/>
                <w:bCs/>
              </w:rPr>
              <w:t xml:space="preserve">USING HTML CSS </w:t>
            </w:r>
          </w:p>
          <w:p w14:paraId="2D445C39" w14:textId="77777777" w:rsidR="00D248A4" w:rsidRDefault="00D248A4" w:rsidP="00D248A4"/>
          <w:p w14:paraId="3292B7BF" w14:textId="77777777" w:rsidR="00D248A4" w:rsidRDefault="00D248A4" w:rsidP="00D248A4"/>
          <w:sdt>
            <w:sdtPr>
              <w:id w:val="1669594239"/>
              <w:placeholder>
                <w:docPart w:val="5B1A0CE3D3484102BAEBBF9A690DA05B"/>
              </w:placeholder>
              <w:temporary/>
              <w:showingPlcHdr/>
            </w:sdtPr>
            <w:sdtEndPr/>
            <w:sdtContent>
              <w:p w14:paraId="61A26DDB" w14:textId="60F1A1A7" w:rsidR="00D248A4" w:rsidRPr="00B86C88" w:rsidRDefault="00D248A4" w:rsidP="00B86C88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311E757" w14:textId="61165845" w:rsidR="00D248A4" w:rsidRDefault="00D248A4" w:rsidP="00D248A4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 xml:space="preserve">JAVA </w:t>
            </w:r>
          </w:p>
          <w:p w14:paraId="2A8E70B2" w14:textId="77777777" w:rsidR="00D248A4" w:rsidRDefault="00B86C88" w:rsidP="00D248A4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 xml:space="preserve">My </w:t>
            </w:r>
            <w:r w:rsidR="00D248A4">
              <w:rPr>
                <w:b/>
                <w:bCs/>
                <w:noProof/>
                <w:color w:val="000000" w:themeColor="text1"/>
              </w:rPr>
              <w:t>SQL</w:t>
            </w:r>
          </w:p>
          <w:p w14:paraId="10E4ED65" w14:textId="6178D1C4" w:rsidR="00B86C88" w:rsidRPr="00EB0EF4" w:rsidRDefault="00B86C88" w:rsidP="00D248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noProof/>
                <w:color w:val="000000" w:themeColor="text1"/>
              </w:rPr>
              <w:t>FULL STACK WEB DEVELOPMENT</w:t>
            </w:r>
          </w:p>
        </w:tc>
      </w:tr>
    </w:tbl>
    <w:p w14:paraId="13B9B006" w14:textId="77777777" w:rsidR="00CD13F6" w:rsidRDefault="00CD13F6"/>
    <w:p w14:paraId="0A64A477" w14:textId="77777777" w:rsidR="0043117B" w:rsidRDefault="00596622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D1C01" w14:textId="77777777" w:rsidR="00596622" w:rsidRDefault="00596622" w:rsidP="000C45FF">
      <w:r>
        <w:separator/>
      </w:r>
    </w:p>
  </w:endnote>
  <w:endnote w:type="continuationSeparator" w:id="0">
    <w:p w14:paraId="6F7C7554" w14:textId="77777777" w:rsidR="00596622" w:rsidRDefault="0059662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5745C" w14:textId="77777777" w:rsidR="00596622" w:rsidRDefault="00596622" w:rsidP="000C45FF">
      <w:r>
        <w:separator/>
      </w:r>
    </w:p>
  </w:footnote>
  <w:footnote w:type="continuationSeparator" w:id="0">
    <w:p w14:paraId="0A7789BC" w14:textId="77777777" w:rsidR="00596622" w:rsidRDefault="0059662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B8EDA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61D0EF5F" wp14:editId="277BEC0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2A5F"/>
    <w:multiLevelType w:val="hybridMultilevel"/>
    <w:tmpl w:val="59FC7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07"/>
    <w:rsid w:val="00036450"/>
    <w:rsid w:val="00094499"/>
    <w:rsid w:val="000C45FF"/>
    <w:rsid w:val="000E3BF0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2E7B"/>
    <w:rsid w:val="00256CF7"/>
    <w:rsid w:val="00281FD5"/>
    <w:rsid w:val="002F4C6F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96622"/>
    <w:rsid w:val="005B2207"/>
    <w:rsid w:val="005E39D5"/>
    <w:rsid w:val="00600670"/>
    <w:rsid w:val="0062123A"/>
    <w:rsid w:val="006239B4"/>
    <w:rsid w:val="00633326"/>
    <w:rsid w:val="00646E75"/>
    <w:rsid w:val="006771D0"/>
    <w:rsid w:val="006C3974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1C08"/>
    <w:rsid w:val="00A2118D"/>
    <w:rsid w:val="00A53E50"/>
    <w:rsid w:val="00AD0A50"/>
    <w:rsid w:val="00AD76E2"/>
    <w:rsid w:val="00B20152"/>
    <w:rsid w:val="00B359E4"/>
    <w:rsid w:val="00B57D98"/>
    <w:rsid w:val="00B70850"/>
    <w:rsid w:val="00B86C88"/>
    <w:rsid w:val="00C066B6"/>
    <w:rsid w:val="00C37BA1"/>
    <w:rsid w:val="00C4674C"/>
    <w:rsid w:val="00C506CF"/>
    <w:rsid w:val="00C63C95"/>
    <w:rsid w:val="00C72BED"/>
    <w:rsid w:val="00C9578B"/>
    <w:rsid w:val="00CB0055"/>
    <w:rsid w:val="00CD13F6"/>
    <w:rsid w:val="00D248A4"/>
    <w:rsid w:val="00D2522B"/>
    <w:rsid w:val="00D422DE"/>
    <w:rsid w:val="00D5459D"/>
    <w:rsid w:val="00DA1F4D"/>
    <w:rsid w:val="00DD172A"/>
    <w:rsid w:val="00E25A26"/>
    <w:rsid w:val="00E4381A"/>
    <w:rsid w:val="00E55D74"/>
    <w:rsid w:val="00E962DD"/>
    <w:rsid w:val="00EB0EF4"/>
    <w:rsid w:val="00F60274"/>
    <w:rsid w:val="00F77FB9"/>
    <w:rsid w:val="00FB068F"/>
    <w:rsid w:val="00F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1A9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96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96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imran\AppData\Local\Microsoft\Office\16.0\DTS\en-IN%7b9992AF33-851A-44D1-AFCF-EF95B0093F82%7d\%7bA1FAA637-E71C-4906-9F9C-6D446EF6C8D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643BD08146470E9BB0D4FEE1D99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3FFD-83C0-43BE-8D42-B6BF6DC2A740}"/>
      </w:docPartPr>
      <w:docPartBody>
        <w:p w:rsidR="00DA0B72" w:rsidRDefault="000861BF" w:rsidP="000861BF">
          <w:pPr>
            <w:pStyle w:val="5D643BD08146470E9BB0D4FEE1D99F2D"/>
          </w:pPr>
          <w:r w:rsidRPr="00D5459D">
            <w:t>Profile</w:t>
          </w:r>
        </w:p>
      </w:docPartBody>
    </w:docPart>
    <w:docPart>
      <w:docPartPr>
        <w:name w:val="70BFF3E4A4114252B294B50E804B6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36CF2-05D1-4045-839B-97B952F822E5}"/>
      </w:docPartPr>
      <w:docPartBody>
        <w:p w:rsidR="00DA0B72" w:rsidRDefault="000861BF" w:rsidP="000861BF">
          <w:pPr>
            <w:pStyle w:val="70BFF3E4A4114252B294B50E804B64D7"/>
          </w:pPr>
          <w:r w:rsidRPr="00CB0055">
            <w:t>Contact</w:t>
          </w:r>
        </w:p>
      </w:docPartBody>
    </w:docPart>
    <w:docPart>
      <w:docPartPr>
        <w:name w:val="17D4A8C6646340EBA78CE8D2E058D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EAD2B-4D42-45B4-97F8-C88448247100}"/>
      </w:docPartPr>
      <w:docPartBody>
        <w:p w:rsidR="00DA0B72" w:rsidRDefault="000861BF" w:rsidP="000861BF">
          <w:pPr>
            <w:pStyle w:val="17D4A8C6646340EBA78CE8D2E058D4D4"/>
          </w:pPr>
          <w:r w:rsidRPr="004D3011">
            <w:t>PHONE:</w:t>
          </w:r>
        </w:p>
      </w:docPartBody>
    </w:docPart>
    <w:docPart>
      <w:docPartPr>
        <w:name w:val="A322258ADCF84A1B880635D27E37F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C3AFC-FC7A-426B-862A-189B88E04D20}"/>
      </w:docPartPr>
      <w:docPartBody>
        <w:p w:rsidR="00DA0B72" w:rsidRDefault="000861BF" w:rsidP="000861BF">
          <w:pPr>
            <w:pStyle w:val="A322258ADCF84A1B880635D27E37F24B"/>
          </w:pPr>
          <w:r w:rsidRPr="004D3011">
            <w:t>EMAIL:</w:t>
          </w:r>
        </w:p>
      </w:docPartBody>
    </w:docPart>
    <w:docPart>
      <w:docPartPr>
        <w:name w:val="20435A58C56C4A31BEC6B27867149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D479F-12AD-424B-948C-278160D49945}"/>
      </w:docPartPr>
      <w:docPartBody>
        <w:p w:rsidR="00DA0B72" w:rsidRDefault="000861BF" w:rsidP="000861BF">
          <w:pPr>
            <w:pStyle w:val="20435A58C56C4A31BEC6B27867149263"/>
          </w:pPr>
          <w:r w:rsidRPr="00CB0055">
            <w:t>Hobbies</w:t>
          </w:r>
        </w:p>
      </w:docPartBody>
    </w:docPart>
    <w:docPart>
      <w:docPartPr>
        <w:name w:val="A60E09BC7E204278B819D84C8409C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48393-FA29-4528-8312-862B9CBB2B0F}"/>
      </w:docPartPr>
      <w:docPartBody>
        <w:p w:rsidR="00DA0B72" w:rsidRDefault="000861BF" w:rsidP="000861BF">
          <w:pPr>
            <w:pStyle w:val="A60E09BC7E204278B819D84C8409CB9D"/>
          </w:pPr>
          <w:r w:rsidRPr="00036450">
            <w:t>EDUCATION</w:t>
          </w:r>
        </w:p>
      </w:docPartBody>
    </w:docPart>
    <w:docPart>
      <w:docPartPr>
        <w:name w:val="5B1A0CE3D3484102BAEBBF9A690DA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3F0D3-DD9F-4F12-8E40-51E9128D9463}"/>
      </w:docPartPr>
      <w:docPartBody>
        <w:p w:rsidR="00DA0B72" w:rsidRDefault="000861BF" w:rsidP="000861BF">
          <w:pPr>
            <w:pStyle w:val="5B1A0CE3D3484102BAEBBF9A690DA05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1BF"/>
    <w:rsid w:val="000861BF"/>
    <w:rsid w:val="00203342"/>
    <w:rsid w:val="008B6C75"/>
    <w:rsid w:val="008F0ED2"/>
    <w:rsid w:val="00AD71CD"/>
    <w:rsid w:val="00DA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861BF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61BF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5D643BD08146470E9BB0D4FEE1D99F2D">
    <w:name w:val="5D643BD08146470E9BB0D4FEE1D99F2D"/>
    <w:rsid w:val="000861BF"/>
  </w:style>
  <w:style w:type="paragraph" w:customStyle="1" w:styleId="70BFF3E4A4114252B294B50E804B64D7">
    <w:name w:val="70BFF3E4A4114252B294B50E804B64D7"/>
    <w:rsid w:val="000861BF"/>
  </w:style>
  <w:style w:type="paragraph" w:customStyle="1" w:styleId="17D4A8C6646340EBA78CE8D2E058D4D4">
    <w:name w:val="17D4A8C6646340EBA78CE8D2E058D4D4"/>
    <w:rsid w:val="000861BF"/>
  </w:style>
  <w:style w:type="paragraph" w:customStyle="1" w:styleId="A322258ADCF84A1B880635D27E37F24B">
    <w:name w:val="A322258ADCF84A1B880635D27E37F24B"/>
    <w:rsid w:val="000861BF"/>
  </w:style>
  <w:style w:type="paragraph" w:customStyle="1" w:styleId="20435A58C56C4A31BEC6B27867149263">
    <w:name w:val="20435A58C56C4A31BEC6B27867149263"/>
    <w:rsid w:val="000861BF"/>
  </w:style>
  <w:style w:type="paragraph" w:customStyle="1" w:styleId="A60E09BC7E204278B819D84C8409CB9D">
    <w:name w:val="A60E09BC7E204278B819D84C8409CB9D"/>
    <w:rsid w:val="000861BF"/>
  </w:style>
  <w:style w:type="paragraph" w:customStyle="1" w:styleId="5B1A0CE3D3484102BAEBBF9A690DA05B">
    <w:name w:val="5B1A0CE3D3484102BAEBBF9A690DA05B"/>
    <w:rsid w:val="000861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861BF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61BF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5D643BD08146470E9BB0D4FEE1D99F2D">
    <w:name w:val="5D643BD08146470E9BB0D4FEE1D99F2D"/>
    <w:rsid w:val="000861BF"/>
  </w:style>
  <w:style w:type="paragraph" w:customStyle="1" w:styleId="70BFF3E4A4114252B294B50E804B64D7">
    <w:name w:val="70BFF3E4A4114252B294B50E804B64D7"/>
    <w:rsid w:val="000861BF"/>
  </w:style>
  <w:style w:type="paragraph" w:customStyle="1" w:styleId="17D4A8C6646340EBA78CE8D2E058D4D4">
    <w:name w:val="17D4A8C6646340EBA78CE8D2E058D4D4"/>
    <w:rsid w:val="000861BF"/>
  </w:style>
  <w:style w:type="paragraph" w:customStyle="1" w:styleId="A322258ADCF84A1B880635D27E37F24B">
    <w:name w:val="A322258ADCF84A1B880635D27E37F24B"/>
    <w:rsid w:val="000861BF"/>
  </w:style>
  <w:style w:type="paragraph" w:customStyle="1" w:styleId="20435A58C56C4A31BEC6B27867149263">
    <w:name w:val="20435A58C56C4A31BEC6B27867149263"/>
    <w:rsid w:val="000861BF"/>
  </w:style>
  <w:style w:type="paragraph" w:customStyle="1" w:styleId="A60E09BC7E204278B819D84C8409CB9D">
    <w:name w:val="A60E09BC7E204278B819D84C8409CB9D"/>
    <w:rsid w:val="000861BF"/>
  </w:style>
  <w:style w:type="paragraph" w:customStyle="1" w:styleId="5B1A0CE3D3484102BAEBBF9A690DA05B">
    <w:name w:val="5B1A0CE3D3484102BAEBBF9A690DA05B"/>
    <w:rsid w:val="000861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E900-2321-4A16-868E-09BCD603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{A1FAA637-E71C-4906-9F9C-6D446EF6C8D6}tf00546271_win32.dotx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2023-07-22T04:32:00Z</dcterms:created>
  <dcterms:modified xsi:type="dcterms:W3CDTF">2023-07-22T04:32:00Z</dcterms:modified>
</cp:coreProperties>
</file>